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BE4" w:rsidRDefault="004E6BE4" w:rsidP="00D70D02">
      <w:pPr>
        <w:rPr>
          <w:noProof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47AB9FC" wp14:editId="433DA222">
            <wp:simplePos x="0" y="0"/>
            <wp:positionH relativeFrom="column">
              <wp:posOffset>-745435</wp:posOffset>
            </wp:positionH>
            <wp:positionV relativeFrom="page">
              <wp:posOffset>-15903</wp:posOffset>
            </wp:positionV>
            <wp:extent cx="7760970" cy="6997148"/>
            <wp:effectExtent l="0" t="0" r="0" b="0"/>
            <wp:wrapNone/>
            <wp:docPr id="1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472" cy="700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Прямоугольник 3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892AE" id="Прямоугольник 3" o:spid="_x0000_s1026" alt="белый прямоугольник для текста на обложке" style="position:absolute;margin-left:-15.95pt;margin-top:73.85pt;width:310.15pt;height:68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4E6BE4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  <w:p w:rsidR="004E6BE4" w:rsidRDefault="004E6BE4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Прямая соединительная линия 5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33BF8" id="Прямая соединительная линия 5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" strokecolor="#082a75 [3215]" strokeweight="3pt"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D685E2F" wp14:editId="17F2006D">
                      <wp:extent cx="3528695" cy="1752600"/>
                      <wp:effectExtent l="0" t="0" r="0" b="0"/>
                      <wp:docPr id="8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E6BE4" w:rsidRPr="00D86945" w:rsidRDefault="004E6BE4" w:rsidP="005455C7">
                                  <w:pPr>
                                    <w:pStyle w:val="a5"/>
                                  </w:pPr>
                                  <w:r w:rsidRPr="00D86945">
                                    <w:rPr>
                                      <w:lang w:bidi="ru-RU"/>
                                    </w:rPr>
                                    <w:t>ЗАГОЛОВОК ОТЧЕТА</w:t>
                                  </w:r>
                                </w:p>
                                <w:p w:rsidR="004E6BE4" w:rsidRPr="00D86945" w:rsidRDefault="004E6BE4" w:rsidP="005455C7">
                                  <w:pPr>
                                    <w:pStyle w:val="a5"/>
                                    <w:spacing w:after="0"/>
                                  </w:pPr>
                                  <w:r>
                                    <w:rPr>
                                      <w:lang w:bidi="ru-RU"/>
                                    </w:rPr>
                                    <w:t>2023</w:t>
                                  </w:r>
                                  <w:r w:rsidRPr="00D86945">
                                    <w:rPr>
                                      <w:lang w:bidi="ru-RU"/>
                                    </w:rPr>
                                    <w:t> 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D685E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 8" o:spid="_x0000_s1026" type="#_x0000_t202" style="width:277.8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" filled="f" stroked="f" strokeweight=".5pt">
                      <v:textbox>
                        <w:txbxContent>
                          <w:p w:rsidR="004E6BE4" w:rsidRPr="00D86945" w:rsidRDefault="004E6BE4" w:rsidP="005455C7">
                            <w:pPr>
                              <w:pStyle w:val="a5"/>
                            </w:pPr>
                            <w:r w:rsidRPr="00D86945">
                              <w:rPr>
                                <w:lang w:bidi="ru-RU"/>
                              </w:rPr>
                              <w:t>ЗАГОЛОВОК ОТЧЕТА</w:t>
                            </w:r>
                          </w:p>
                          <w:p w:rsidR="004E6BE4" w:rsidRPr="00D86945" w:rsidRDefault="004E6BE4" w:rsidP="005455C7">
                            <w:pPr>
                              <w:pStyle w:val="a5"/>
                              <w:spacing w:after="0"/>
                            </w:pPr>
                            <w:r>
                              <w:rPr>
                                <w:lang w:bidi="ru-RU"/>
                              </w:rPr>
                              <w:t>2023</w:t>
                            </w:r>
                            <w:r w:rsidRPr="00D86945">
                              <w:rPr>
                                <w:lang w:bidi="ru-RU"/>
                              </w:rPr>
                              <w:t> 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E6BE4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</w:tc>
      </w:tr>
      <w:tr w:rsidR="004E6BE4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sdt>
              <w:sdtPr>
                <w:rPr>
                  <w:noProof/>
                </w:rPr>
                <w:id w:val="1080870105"/>
                <w:placeholder>
                  <w:docPart w:val="A2437BA75772404DA1B5A83B53BD4F76"/>
                </w:placeholder>
                <w15:appearance w15:val="hidden"/>
              </w:sdtPr>
              <w:sdtContent>
                <w:r>
                  <w:rPr>
                    <w:noProof/>
                  </w:rPr>
                  <w:t>6 НОЯБРЯ</w:t>
                </w:r>
              </w:sdtContent>
            </w:sdt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inline distT="0" distB="0" distL="0" distR="0" wp14:anchorId="462EF17A" wp14:editId="11F29D08">
                      <wp:extent cx="1493949" cy="0"/>
                      <wp:effectExtent l="0" t="19050" r="30480" b="19050"/>
                      <wp:docPr id="6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22AB53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</w:p>
          <w:p w:rsidR="004E6BE4" w:rsidRDefault="004E6BE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634A0B0F6DA34CECBB045FA924A9F3BC"/>
                </w:placeholder>
                <w15:appearance w15:val="hidden"/>
              </w:sdtPr>
              <w:sdtContent>
                <w:r>
                  <w:rPr>
                    <w:noProof/>
                  </w:rPr>
                  <w:t>ГлобалТех</w:t>
                </w:r>
              </w:sdtContent>
            </w:sdt>
          </w:p>
          <w:p w:rsidR="004E6BE4" w:rsidRPr="00D86945" w:rsidRDefault="004E6BE4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ru-RU"/>
              </w:rPr>
              <w:t>Иванов Иван Иванович</w:t>
            </w:r>
          </w:p>
        </w:tc>
      </w:tr>
    </w:tbl>
    <w:p w:rsidR="004E6BE4" w:rsidRDefault="004E6BE4" w:rsidP="00224020">
      <w:pPr>
        <w:spacing w:after="200"/>
        <w:rPr>
          <w:noProof/>
        </w:rPr>
        <w:sectPr w:rsidR="004E6BE4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  <w:r w:rsidRPr="00D967AC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B05B9CB" wp14:editId="7C43CA92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12" name="Графический объект 201" descr="логотип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 201" descr="логотип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891DF" id="Прямоугольник 2" o:spid="_x0000_s1026" alt="цветной прямоугольник" style="position:absolute;margin-left:-58.7pt;margin-top:525pt;width:611.1pt;height:3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" fillcolor="#34aba2 [3206]" stroked="f" strokeweight="2pt">
                <w10:wrap anchory="page"/>
              </v:rect>
            </w:pict>
          </mc:Fallback>
        </mc:AlternateContent>
      </w:r>
    </w:p>
    <w:p w:rsidR="004E6BE4" w:rsidRDefault="004E6BE4" w:rsidP="00D70D02">
      <w:pPr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147AB9FC" wp14:editId="433DA222">
            <wp:simplePos x="0" y="0"/>
            <wp:positionH relativeFrom="column">
              <wp:posOffset>-745435</wp:posOffset>
            </wp:positionH>
            <wp:positionV relativeFrom="page">
              <wp:posOffset>-15903</wp:posOffset>
            </wp:positionV>
            <wp:extent cx="7760970" cy="6997148"/>
            <wp:effectExtent l="0" t="0" r="0" b="0"/>
            <wp:wrapNone/>
            <wp:docPr id="13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472" cy="700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4" name="Прямоугольник 4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8E70C" id="Прямоугольник 4" o:spid="_x0000_s1026" alt="белый прямоугольник для текста на обложке" style="position:absolute;margin-left:-15.95pt;margin-top:73.85pt;width:310.15pt;height:681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4E6BE4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  <w:p w:rsidR="004E6BE4" w:rsidRDefault="004E6BE4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7" name="Прямая соединительная линия 7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409573" id="Прямая соединительная линия 7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" strokecolor="#082a75 [3215]" strokeweight="3pt"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D685E2F" wp14:editId="17F2006D">
                      <wp:extent cx="3528695" cy="1752600"/>
                      <wp:effectExtent l="0" t="0" r="0" b="0"/>
                      <wp:docPr id="9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E6BE4" w:rsidRPr="00D86945" w:rsidRDefault="004E6BE4" w:rsidP="005455C7">
                                  <w:pPr>
                                    <w:pStyle w:val="a5"/>
                                  </w:pPr>
                                  <w:r w:rsidRPr="00D86945">
                                    <w:rPr>
                                      <w:lang w:bidi="ru-RU"/>
                                    </w:rPr>
                                    <w:t>ЗАГОЛОВОК ОТЧЕТА</w:t>
                                  </w:r>
                                </w:p>
                                <w:p w:rsidR="004E6BE4" w:rsidRPr="00D86945" w:rsidRDefault="004E6BE4" w:rsidP="005455C7">
                                  <w:pPr>
                                    <w:pStyle w:val="a5"/>
                                    <w:spacing w:after="0"/>
                                  </w:pPr>
                                  <w:r>
                                    <w:rPr>
                                      <w:lang w:bidi="ru-RU"/>
                                    </w:rPr>
                                    <w:t>2023</w:t>
                                  </w:r>
                                  <w:r w:rsidRPr="00D86945">
                                    <w:rPr>
                                      <w:lang w:bidi="ru-RU"/>
                                    </w:rPr>
                                    <w:t> 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685E2F" id="_x0000_s1027" type="#_x0000_t202" style="width:277.8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" filled="f" stroked="f" strokeweight=".5pt">
                      <v:textbox>
                        <w:txbxContent>
                          <w:p w:rsidR="004E6BE4" w:rsidRPr="00D86945" w:rsidRDefault="004E6BE4" w:rsidP="005455C7">
                            <w:pPr>
                              <w:pStyle w:val="a5"/>
                            </w:pPr>
                            <w:r w:rsidRPr="00D86945">
                              <w:rPr>
                                <w:lang w:bidi="ru-RU"/>
                              </w:rPr>
                              <w:t>ЗАГОЛОВОК ОТЧЕТА</w:t>
                            </w:r>
                          </w:p>
                          <w:p w:rsidR="004E6BE4" w:rsidRPr="00D86945" w:rsidRDefault="004E6BE4" w:rsidP="005455C7">
                            <w:pPr>
                              <w:pStyle w:val="a5"/>
                              <w:spacing w:after="0"/>
                            </w:pPr>
                            <w:r>
                              <w:rPr>
                                <w:lang w:bidi="ru-RU"/>
                              </w:rPr>
                              <w:t>2023</w:t>
                            </w:r>
                            <w:r w:rsidRPr="00D86945">
                              <w:rPr>
                                <w:lang w:bidi="ru-RU"/>
                              </w:rPr>
                              <w:t> 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E6BE4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</w:tc>
      </w:tr>
      <w:tr w:rsidR="004E6BE4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sdt>
              <w:sdtPr>
                <w:rPr>
                  <w:noProof/>
                </w:rPr>
                <w:id w:val="1311440056"/>
                <w:placeholder>
                  <w:docPart w:val="FD46A6AD82354A00B0D847959DADDAA6"/>
                </w:placeholder>
                <w15:appearance w15:val="hidden"/>
              </w:sdtPr>
              <w:sdtContent>
                <w:r>
                  <w:rPr>
                    <w:noProof/>
                  </w:rPr>
                  <w:t>7 НОЯБРЯ</w:t>
                </w:r>
              </w:sdtContent>
            </w:sdt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inline distT="0" distB="0" distL="0" distR="0" wp14:anchorId="462EF17A" wp14:editId="11F29D08">
                      <wp:extent cx="1493949" cy="0"/>
                      <wp:effectExtent l="0" t="19050" r="30480" b="19050"/>
                      <wp:docPr id="10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54AC5D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</w:p>
          <w:p w:rsidR="004E6BE4" w:rsidRDefault="004E6BE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883935778"/>
                <w:placeholder>
                  <w:docPart w:val="5EC98E9BB9FA4E15BCC92B7FE67E4370"/>
                </w:placeholder>
                <w15:appearance w15:val="hidden"/>
              </w:sdtPr>
              <w:sdtContent>
                <w:r>
                  <w:rPr>
                    <w:noProof/>
                  </w:rPr>
                  <w:t>ИнноваСофт</w:t>
                </w:r>
              </w:sdtContent>
            </w:sdt>
          </w:p>
          <w:p w:rsidR="004E6BE4" w:rsidRPr="00D86945" w:rsidRDefault="004E6BE4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ru-RU"/>
              </w:rPr>
              <w:t>Петров Петр Петрович</w:t>
            </w:r>
          </w:p>
        </w:tc>
      </w:tr>
    </w:tbl>
    <w:p w:rsidR="004E6BE4" w:rsidRDefault="004E6BE4" w:rsidP="00224020">
      <w:pPr>
        <w:spacing w:after="200"/>
        <w:rPr>
          <w:noProof/>
        </w:rPr>
        <w:sectPr w:rsidR="004E6BE4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  <w:r w:rsidRPr="00D967AC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2B05B9CB" wp14:editId="7C43CA92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14" name="Графический объект 201" descr="логотип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 201" descr="логотип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11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26E2A" id="Прямоугольник 2" o:spid="_x0000_s1026" alt="цветной прямоугольник" style="position:absolute;margin-left:-58.7pt;margin-top:525pt;width:611.1pt;height:316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" fillcolor="#34aba2 [3206]" stroked="f" strokeweight="2pt">
                <w10:wrap anchory="page"/>
              </v:rect>
            </w:pict>
          </mc:Fallback>
        </mc:AlternateContent>
      </w:r>
    </w:p>
    <w:p w:rsidR="004E6BE4" w:rsidRDefault="004E6BE4" w:rsidP="00D70D02">
      <w:pPr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 wp14:anchorId="147AB9FC" wp14:editId="433DA222">
            <wp:simplePos x="0" y="0"/>
            <wp:positionH relativeFrom="column">
              <wp:posOffset>-745435</wp:posOffset>
            </wp:positionH>
            <wp:positionV relativeFrom="page">
              <wp:posOffset>-15903</wp:posOffset>
            </wp:positionV>
            <wp:extent cx="7760970" cy="6997148"/>
            <wp:effectExtent l="0" t="0" r="0" b="0"/>
            <wp:wrapNone/>
            <wp:docPr id="20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472" cy="700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15" name="Прямоугольник 15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4DDFB" id="Прямоугольник 15" o:spid="_x0000_s1026" alt="белый прямоугольник для текста на обложке" style="position:absolute;margin-left:-15.95pt;margin-top:73.85pt;width:310.15pt;height:681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4E6BE4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  <w:p w:rsidR="004E6BE4" w:rsidRDefault="004E6BE4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16" name="Прямая соединительная линия 1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E53538" id="Прямая соединительная линия 1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" strokecolor="#082a75 [3215]" strokeweight="3pt"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D685E2F" wp14:editId="17F2006D">
                      <wp:extent cx="3528695" cy="1752600"/>
                      <wp:effectExtent l="0" t="0" r="0" b="0"/>
                      <wp:docPr id="17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E6BE4" w:rsidRPr="00D86945" w:rsidRDefault="004E6BE4" w:rsidP="005455C7">
                                  <w:pPr>
                                    <w:pStyle w:val="a5"/>
                                  </w:pPr>
                                  <w:r w:rsidRPr="00D86945">
                                    <w:rPr>
                                      <w:lang w:bidi="ru-RU"/>
                                    </w:rPr>
                                    <w:t>ЗАГОЛОВОК ОТЧЕТА</w:t>
                                  </w:r>
                                </w:p>
                                <w:p w:rsidR="004E6BE4" w:rsidRPr="00D86945" w:rsidRDefault="004E6BE4" w:rsidP="005455C7">
                                  <w:pPr>
                                    <w:pStyle w:val="a5"/>
                                    <w:spacing w:after="0"/>
                                  </w:pPr>
                                  <w:r>
                                    <w:rPr>
                                      <w:lang w:bidi="ru-RU"/>
                                    </w:rPr>
                                    <w:t>2023</w:t>
                                  </w:r>
                                  <w:r w:rsidRPr="00D86945">
                                    <w:rPr>
                                      <w:lang w:bidi="ru-RU"/>
                                    </w:rPr>
                                    <w:t> 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685E2F" id="_x0000_s1028" type="#_x0000_t202" style="width:277.8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" filled="f" stroked="f" strokeweight=".5pt">
                      <v:textbox>
                        <w:txbxContent>
                          <w:p w:rsidR="004E6BE4" w:rsidRPr="00D86945" w:rsidRDefault="004E6BE4" w:rsidP="005455C7">
                            <w:pPr>
                              <w:pStyle w:val="a5"/>
                            </w:pPr>
                            <w:r w:rsidRPr="00D86945">
                              <w:rPr>
                                <w:lang w:bidi="ru-RU"/>
                              </w:rPr>
                              <w:t>ЗАГОЛОВОК ОТЧЕТА</w:t>
                            </w:r>
                          </w:p>
                          <w:p w:rsidR="004E6BE4" w:rsidRPr="00D86945" w:rsidRDefault="004E6BE4" w:rsidP="005455C7">
                            <w:pPr>
                              <w:pStyle w:val="a5"/>
                              <w:spacing w:after="0"/>
                            </w:pPr>
                            <w:r>
                              <w:rPr>
                                <w:lang w:bidi="ru-RU"/>
                              </w:rPr>
                              <w:t>2023</w:t>
                            </w:r>
                            <w:r w:rsidRPr="00D86945">
                              <w:rPr>
                                <w:lang w:bidi="ru-RU"/>
                              </w:rPr>
                              <w:t> 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E6BE4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</w:tc>
      </w:tr>
      <w:tr w:rsidR="004E6BE4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sdt>
              <w:sdtPr>
                <w:rPr>
                  <w:noProof/>
                </w:rPr>
                <w:id w:val="219488813"/>
                <w:placeholder>
                  <w:docPart w:val="1A2CEA628E7A439C994D25EDB8F17001"/>
                </w:placeholder>
                <w15:appearance w15:val="hidden"/>
              </w:sdtPr>
              <w:sdtContent>
                <w:r>
                  <w:rPr>
                    <w:noProof/>
                  </w:rPr>
                  <w:t>8 НОЯБРЯ</w:t>
                </w:r>
              </w:sdtContent>
            </w:sdt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inline distT="0" distB="0" distL="0" distR="0" wp14:anchorId="462EF17A" wp14:editId="11F29D08">
                      <wp:extent cx="1493949" cy="0"/>
                      <wp:effectExtent l="0" t="19050" r="30480" b="19050"/>
                      <wp:docPr id="18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308834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</w:p>
          <w:p w:rsidR="004E6BE4" w:rsidRDefault="004E6BE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1830945548"/>
                <w:placeholder>
                  <w:docPart w:val="B46D8B32B23F40C9BA8F523E708C9AA9"/>
                </w:placeholder>
                <w15:appearance w15:val="hidden"/>
              </w:sdtPr>
              <w:sdtContent>
                <w:r>
                  <w:rPr>
                    <w:noProof/>
                  </w:rPr>
                  <w:t>ЭкоГрупп</w:t>
                </w:r>
              </w:sdtContent>
            </w:sdt>
          </w:p>
          <w:p w:rsidR="004E6BE4" w:rsidRPr="00D86945" w:rsidRDefault="004E6BE4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ru-RU"/>
              </w:rPr>
              <w:t>Сидорова Анна Александровна</w:t>
            </w:r>
          </w:p>
        </w:tc>
      </w:tr>
    </w:tbl>
    <w:p w:rsidR="004E6BE4" w:rsidRDefault="004E6BE4" w:rsidP="00224020">
      <w:pPr>
        <w:spacing w:after="200"/>
        <w:rPr>
          <w:noProof/>
        </w:rPr>
        <w:sectPr w:rsidR="004E6BE4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  <w:r w:rsidRPr="00D967AC"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2B05B9CB" wp14:editId="7C43CA92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21" name="Графический объект 201" descr="логотип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 201" descr="логотип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19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E3751" id="Прямоугольник 2" o:spid="_x0000_s1026" alt="цветной прямоугольник" style="position:absolute;margin-left:-58.7pt;margin-top:525pt;width:611.1pt;height:316.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" fillcolor="#34aba2 [3206]" stroked="f" strokeweight="2pt">
                <w10:wrap anchory="page"/>
              </v:rect>
            </w:pict>
          </mc:Fallback>
        </mc:AlternateContent>
      </w:r>
    </w:p>
    <w:p w:rsidR="004E6BE4" w:rsidRDefault="004E6BE4" w:rsidP="00D70D02">
      <w:pPr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1" locked="0" layoutInCell="1" allowOverlap="1" wp14:anchorId="147AB9FC" wp14:editId="433DA222">
            <wp:simplePos x="0" y="0"/>
            <wp:positionH relativeFrom="column">
              <wp:posOffset>-745435</wp:posOffset>
            </wp:positionH>
            <wp:positionV relativeFrom="page">
              <wp:posOffset>-15903</wp:posOffset>
            </wp:positionV>
            <wp:extent cx="7760970" cy="6997148"/>
            <wp:effectExtent l="0" t="0" r="0" b="0"/>
            <wp:wrapNone/>
            <wp:docPr id="27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472" cy="700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22" name="Прямоугольник 22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42378" id="Прямоугольник 22" o:spid="_x0000_s1026" alt="белый прямоугольник для текста на обложке" style="position:absolute;margin-left:-15.95pt;margin-top:73.85pt;width:310.15pt;height:681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4E6BE4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  <w:p w:rsidR="004E6BE4" w:rsidRDefault="004E6BE4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23" name="Прямая соединительная линия 23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E745FF" id="Прямая соединительная линия 23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" strokecolor="#082a75 [3215]" strokeweight="3pt"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D685E2F" wp14:editId="17F2006D">
                      <wp:extent cx="3528695" cy="1752600"/>
                      <wp:effectExtent l="0" t="0" r="0" b="0"/>
                      <wp:docPr id="24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E6BE4" w:rsidRPr="00D86945" w:rsidRDefault="004E6BE4" w:rsidP="005455C7">
                                  <w:pPr>
                                    <w:pStyle w:val="a5"/>
                                  </w:pPr>
                                  <w:r w:rsidRPr="00D86945">
                                    <w:rPr>
                                      <w:lang w:bidi="ru-RU"/>
                                    </w:rPr>
                                    <w:t>ЗАГОЛОВОК ОТЧЕТА</w:t>
                                  </w:r>
                                </w:p>
                                <w:p w:rsidR="004E6BE4" w:rsidRPr="00D86945" w:rsidRDefault="004E6BE4" w:rsidP="005455C7">
                                  <w:pPr>
                                    <w:pStyle w:val="a5"/>
                                    <w:spacing w:after="0"/>
                                  </w:pPr>
                                  <w:r>
                                    <w:rPr>
                                      <w:lang w:bidi="ru-RU"/>
                                    </w:rPr>
                                    <w:t>2023</w:t>
                                  </w:r>
                                  <w:r w:rsidRPr="00D86945">
                                    <w:rPr>
                                      <w:lang w:bidi="ru-RU"/>
                                    </w:rPr>
                                    <w:t> 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685E2F" id="_x0000_s1029" type="#_x0000_t202" style="width:277.8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" filled="f" stroked="f" strokeweight=".5pt">
                      <v:textbox>
                        <w:txbxContent>
                          <w:p w:rsidR="004E6BE4" w:rsidRPr="00D86945" w:rsidRDefault="004E6BE4" w:rsidP="005455C7">
                            <w:pPr>
                              <w:pStyle w:val="a5"/>
                            </w:pPr>
                            <w:r w:rsidRPr="00D86945">
                              <w:rPr>
                                <w:lang w:bidi="ru-RU"/>
                              </w:rPr>
                              <w:t>ЗАГОЛОВОК ОТЧЕТА</w:t>
                            </w:r>
                          </w:p>
                          <w:p w:rsidR="004E6BE4" w:rsidRPr="00D86945" w:rsidRDefault="004E6BE4" w:rsidP="005455C7">
                            <w:pPr>
                              <w:pStyle w:val="a5"/>
                              <w:spacing w:after="0"/>
                            </w:pPr>
                            <w:r>
                              <w:rPr>
                                <w:lang w:bidi="ru-RU"/>
                              </w:rPr>
                              <w:t>2023</w:t>
                            </w:r>
                            <w:r w:rsidRPr="00D86945">
                              <w:rPr>
                                <w:lang w:bidi="ru-RU"/>
                              </w:rPr>
                              <w:t> 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E6BE4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</w:tc>
      </w:tr>
      <w:tr w:rsidR="004E6BE4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sdt>
              <w:sdtPr>
                <w:rPr>
                  <w:noProof/>
                </w:rPr>
                <w:id w:val="1470160132"/>
                <w:placeholder>
                  <w:docPart w:val="B7A0CFE1416742D58BC00D31D98BCF4D"/>
                </w:placeholder>
                <w15:appearance w15:val="hidden"/>
              </w:sdtPr>
              <w:sdtContent>
                <w:r>
                  <w:rPr>
                    <w:noProof/>
                  </w:rPr>
                  <w:t>9 НОЯБРЯ</w:t>
                </w:r>
              </w:sdtContent>
            </w:sdt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inline distT="0" distB="0" distL="0" distR="0" wp14:anchorId="462EF17A" wp14:editId="11F29D08">
                      <wp:extent cx="1493949" cy="0"/>
                      <wp:effectExtent l="0" t="19050" r="30480" b="19050"/>
                      <wp:docPr id="25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720EEA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</w:p>
          <w:p w:rsidR="004E6BE4" w:rsidRDefault="004E6BE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1337184687"/>
                <w:placeholder>
                  <w:docPart w:val="9FE27C13B1644B10BD7304F3B2BC9816"/>
                </w:placeholder>
                <w15:appearance w15:val="hidden"/>
              </w:sdtPr>
              <w:sdtContent>
                <w:r>
                  <w:rPr>
                    <w:noProof/>
                  </w:rPr>
                  <w:t>Авто-Прогресс</w:t>
                </w:r>
              </w:sdtContent>
            </w:sdt>
          </w:p>
          <w:p w:rsidR="004E6BE4" w:rsidRPr="00D86945" w:rsidRDefault="004E6BE4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ru-RU"/>
              </w:rPr>
              <w:t>Козлов Владимир Игоревич</w:t>
            </w:r>
          </w:p>
        </w:tc>
      </w:tr>
    </w:tbl>
    <w:p w:rsidR="004E6BE4" w:rsidRDefault="004E6BE4" w:rsidP="00224020">
      <w:pPr>
        <w:spacing w:after="200"/>
        <w:rPr>
          <w:noProof/>
        </w:rPr>
        <w:sectPr w:rsidR="004E6BE4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  <w:r w:rsidRPr="00D967AC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2B05B9CB" wp14:editId="7C43CA92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28" name="Графический объект 201" descr="логотип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 201" descr="логотип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6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124CF" id="Прямоугольник 2" o:spid="_x0000_s1026" alt="цветной прямоугольник" style="position:absolute;margin-left:-58.7pt;margin-top:525pt;width:611.1pt;height:316.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" fillcolor="#34aba2 [3206]" stroked="f" strokeweight="2pt">
                <w10:wrap anchory="page"/>
              </v:rect>
            </w:pict>
          </mc:Fallback>
        </mc:AlternateContent>
      </w:r>
    </w:p>
    <w:p w:rsidR="004E6BE4" w:rsidRDefault="004E6BE4" w:rsidP="00D70D02">
      <w:pPr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9744" behindDoc="1" locked="0" layoutInCell="1" allowOverlap="1" wp14:anchorId="147AB9FC" wp14:editId="433DA222">
            <wp:simplePos x="0" y="0"/>
            <wp:positionH relativeFrom="column">
              <wp:posOffset>-745435</wp:posOffset>
            </wp:positionH>
            <wp:positionV relativeFrom="page">
              <wp:posOffset>-15903</wp:posOffset>
            </wp:positionV>
            <wp:extent cx="7760970" cy="6997148"/>
            <wp:effectExtent l="0" t="0" r="0" b="0"/>
            <wp:wrapNone/>
            <wp:docPr id="34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472" cy="700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29" name="Прямоугольник 29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7825B" id="Прямоугольник 29" o:spid="_x0000_s1026" alt="белый прямоугольник для текста на обложке" style="position:absolute;margin-left:-15.95pt;margin-top:73.85pt;width:310.15pt;height:681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4E6BE4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  <w:p w:rsidR="004E6BE4" w:rsidRDefault="004E6BE4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30" name="Прямая соединительная линия 30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4D1E7B" id="Прямая соединительная линия 30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" strokecolor="#082a75 [3215]" strokeweight="3pt"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D685E2F" wp14:editId="17F2006D">
                      <wp:extent cx="3528695" cy="1752600"/>
                      <wp:effectExtent l="0" t="0" r="0" b="0"/>
                      <wp:docPr id="31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E6BE4" w:rsidRPr="00D86945" w:rsidRDefault="004E6BE4" w:rsidP="005455C7">
                                  <w:pPr>
                                    <w:pStyle w:val="a5"/>
                                  </w:pPr>
                                  <w:r w:rsidRPr="00D86945">
                                    <w:rPr>
                                      <w:lang w:bidi="ru-RU"/>
                                    </w:rPr>
                                    <w:t>ЗАГОЛОВОК ОТЧЕТА</w:t>
                                  </w:r>
                                </w:p>
                                <w:p w:rsidR="004E6BE4" w:rsidRPr="00D86945" w:rsidRDefault="004E6BE4" w:rsidP="005455C7">
                                  <w:pPr>
                                    <w:pStyle w:val="a5"/>
                                    <w:spacing w:after="0"/>
                                  </w:pPr>
                                  <w:r>
                                    <w:rPr>
                                      <w:lang w:bidi="ru-RU"/>
                                    </w:rPr>
                                    <w:t>2023</w:t>
                                  </w:r>
                                  <w:r w:rsidRPr="00D86945">
                                    <w:rPr>
                                      <w:lang w:bidi="ru-RU"/>
                                    </w:rPr>
                                    <w:t> 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685E2F" id="_x0000_s1030" type="#_x0000_t202" style="width:277.8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" filled="f" stroked="f" strokeweight=".5pt">
                      <v:textbox>
                        <w:txbxContent>
                          <w:p w:rsidR="004E6BE4" w:rsidRPr="00D86945" w:rsidRDefault="004E6BE4" w:rsidP="005455C7">
                            <w:pPr>
                              <w:pStyle w:val="a5"/>
                            </w:pPr>
                            <w:r w:rsidRPr="00D86945">
                              <w:rPr>
                                <w:lang w:bidi="ru-RU"/>
                              </w:rPr>
                              <w:t>ЗАГОЛОВОК ОТЧЕТА</w:t>
                            </w:r>
                          </w:p>
                          <w:p w:rsidR="004E6BE4" w:rsidRPr="00D86945" w:rsidRDefault="004E6BE4" w:rsidP="005455C7">
                            <w:pPr>
                              <w:pStyle w:val="a5"/>
                              <w:spacing w:after="0"/>
                            </w:pPr>
                            <w:r>
                              <w:rPr>
                                <w:lang w:bidi="ru-RU"/>
                              </w:rPr>
                              <w:t>2023</w:t>
                            </w:r>
                            <w:r w:rsidRPr="00D86945">
                              <w:rPr>
                                <w:lang w:bidi="ru-RU"/>
                              </w:rPr>
                              <w:t> 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E6BE4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</w:tc>
      </w:tr>
      <w:tr w:rsidR="004E6BE4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sdt>
              <w:sdtPr>
                <w:rPr>
                  <w:noProof/>
                </w:rPr>
                <w:id w:val="-286964105"/>
                <w:placeholder>
                  <w:docPart w:val="F0910685090F47A48EF22CC4A0F48506"/>
                </w:placeholder>
                <w15:appearance w15:val="hidden"/>
              </w:sdtPr>
              <w:sdtContent>
                <w:r>
                  <w:rPr>
                    <w:noProof/>
                  </w:rPr>
                  <w:t>10 НОЯБРЯ</w:t>
                </w:r>
              </w:sdtContent>
            </w:sdt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inline distT="0" distB="0" distL="0" distR="0" wp14:anchorId="462EF17A" wp14:editId="11F29D08">
                      <wp:extent cx="1493949" cy="0"/>
                      <wp:effectExtent l="0" t="19050" r="30480" b="19050"/>
                      <wp:docPr id="32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AD82E3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</w:p>
          <w:p w:rsidR="004E6BE4" w:rsidRDefault="004E6BE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918857627"/>
                <w:placeholder>
                  <w:docPart w:val="BB969E1DFE464DF5B82B5D5F5C107D66"/>
                </w:placeholder>
                <w15:appearance w15:val="hidden"/>
              </w:sdtPr>
              <w:sdtContent>
                <w:r>
                  <w:rPr>
                    <w:noProof/>
                  </w:rPr>
                  <w:t>СтройМастер</w:t>
                </w:r>
              </w:sdtContent>
            </w:sdt>
          </w:p>
          <w:p w:rsidR="004E6BE4" w:rsidRPr="00D86945" w:rsidRDefault="004E6BE4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ru-RU"/>
              </w:rPr>
              <w:t>Михайлова Екатерина Сергеевна</w:t>
            </w:r>
          </w:p>
        </w:tc>
      </w:tr>
    </w:tbl>
    <w:p w:rsidR="004E6BE4" w:rsidRDefault="004E6BE4" w:rsidP="00224020">
      <w:pPr>
        <w:spacing w:after="200"/>
        <w:rPr>
          <w:noProof/>
        </w:rPr>
        <w:sectPr w:rsidR="004E6BE4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  <w:r w:rsidRPr="00D967AC"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2B05B9CB" wp14:editId="7C43CA92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35" name="Графический объект 201" descr="логотип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 201" descr="логотип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33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C598C" id="Прямоугольник 2" o:spid="_x0000_s1026" alt="цветной прямоугольник" style="position:absolute;margin-left:-58.7pt;margin-top:525pt;width:611.1pt;height:316.5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" fillcolor="#34aba2 [3206]" stroked="f" strokeweight="2pt">
                <w10:wrap anchory="page"/>
              </v:rect>
            </w:pict>
          </mc:Fallback>
        </mc:AlternateContent>
      </w:r>
    </w:p>
    <w:p w:rsidR="004E6BE4" w:rsidRDefault="004E6BE4" w:rsidP="00D70D02">
      <w:pPr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4864" behindDoc="1" locked="0" layoutInCell="1" allowOverlap="1" wp14:anchorId="147AB9FC" wp14:editId="433DA222">
            <wp:simplePos x="0" y="0"/>
            <wp:positionH relativeFrom="column">
              <wp:posOffset>-745435</wp:posOffset>
            </wp:positionH>
            <wp:positionV relativeFrom="page">
              <wp:posOffset>-15903</wp:posOffset>
            </wp:positionV>
            <wp:extent cx="7760970" cy="6997148"/>
            <wp:effectExtent l="0" t="0" r="0" b="0"/>
            <wp:wrapNone/>
            <wp:docPr id="41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472" cy="700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6" name="Прямоугольник 36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271D" id="Прямоугольник 36" o:spid="_x0000_s1026" alt="белый прямоугольник для текста на обложке" style="position:absolute;margin-left:-15.95pt;margin-top:73.85pt;width:310.15pt;height:681.6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4E6BE4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  <w:p w:rsidR="004E6BE4" w:rsidRDefault="004E6BE4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37" name="Прямая соединительная линия 37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9837DF" id="Прямая соединительная линия 37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" strokecolor="#082a75 [3215]" strokeweight="3pt"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D685E2F" wp14:editId="17F2006D">
                      <wp:extent cx="3528695" cy="1752600"/>
                      <wp:effectExtent l="0" t="0" r="0" b="0"/>
                      <wp:docPr id="38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E6BE4" w:rsidRPr="00D86945" w:rsidRDefault="004E6BE4" w:rsidP="005455C7">
                                  <w:pPr>
                                    <w:pStyle w:val="a5"/>
                                  </w:pPr>
                                  <w:r w:rsidRPr="00D86945">
                                    <w:rPr>
                                      <w:lang w:bidi="ru-RU"/>
                                    </w:rPr>
                                    <w:t>ЗАГОЛОВОК ОТЧЕТА</w:t>
                                  </w:r>
                                </w:p>
                                <w:p w:rsidR="004E6BE4" w:rsidRPr="00D86945" w:rsidRDefault="004E6BE4" w:rsidP="005455C7">
                                  <w:pPr>
                                    <w:pStyle w:val="a5"/>
                                    <w:spacing w:after="0"/>
                                  </w:pPr>
                                  <w:r>
                                    <w:rPr>
                                      <w:lang w:bidi="ru-RU"/>
                                    </w:rPr>
                                    <w:t>2023</w:t>
                                  </w:r>
                                  <w:r w:rsidRPr="00D86945">
                                    <w:rPr>
                                      <w:lang w:bidi="ru-RU"/>
                                    </w:rPr>
                                    <w:t> 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685E2F" id="_x0000_s1031" type="#_x0000_t202" style="width:277.8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" filled="f" stroked="f" strokeweight=".5pt">
                      <v:textbox>
                        <w:txbxContent>
                          <w:p w:rsidR="004E6BE4" w:rsidRPr="00D86945" w:rsidRDefault="004E6BE4" w:rsidP="005455C7">
                            <w:pPr>
                              <w:pStyle w:val="a5"/>
                            </w:pPr>
                            <w:r w:rsidRPr="00D86945">
                              <w:rPr>
                                <w:lang w:bidi="ru-RU"/>
                              </w:rPr>
                              <w:t>ЗАГОЛОВОК ОТЧЕТА</w:t>
                            </w:r>
                          </w:p>
                          <w:p w:rsidR="004E6BE4" w:rsidRPr="00D86945" w:rsidRDefault="004E6BE4" w:rsidP="005455C7">
                            <w:pPr>
                              <w:pStyle w:val="a5"/>
                              <w:spacing w:after="0"/>
                            </w:pPr>
                            <w:r>
                              <w:rPr>
                                <w:lang w:bidi="ru-RU"/>
                              </w:rPr>
                              <w:t>2023</w:t>
                            </w:r>
                            <w:r w:rsidRPr="00D86945">
                              <w:rPr>
                                <w:lang w:bidi="ru-RU"/>
                              </w:rPr>
                              <w:t> 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E6BE4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</w:tc>
      </w:tr>
      <w:tr w:rsidR="004E6BE4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sdt>
              <w:sdtPr>
                <w:rPr>
                  <w:noProof/>
                </w:rPr>
                <w:id w:val="-192698991"/>
                <w:placeholder>
                  <w:docPart w:val="302D9C895F3145EAB92CB39184A27CD8"/>
                </w:placeholder>
                <w15:appearance w15:val="hidden"/>
              </w:sdtPr>
              <w:sdtContent>
                <w:r>
                  <w:rPr>
                    <w:noProof/>
                  </w:rPr>
                  <w:t>11 НОЯБРЯ</w:t>
                </w:r>
              </w:sdtContent>
            </w:sdt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inline distT="0" distB="0" distL="0" distR="0" wp14:anchorId="462EF17A" wp14:editId="11F29D08">
                      <wp:extent cx="1493949" cy="0"/>
                      <wp:effectExtent l="0" t="19050" r="30480" b="19050"/>
                      <wp:docPr id="39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74DD2A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</w:p>
          <w:p w:rsidR="004E6BE4" w:rsidRDefault="004E6BE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525150958"/>
                <w:placeholder>
                  <w:docPart w:val="C133D1DE95A048F988AB57EEAFE69E14"/>
                </w:placeholder>
                <w15:appearance w15:val="hidden"/>
              </w:sdtPr>
              <w:sdtContent>
                <w:r>
                  <w:rPr>
                    <w:noProof/>
                  </w:rPr>
                  <w:t>МедиаСолюшнс</w:t>
                </w:r>
              </w:sdtContent>
            </w:sdt>
          </w:p>
          <w:p w:rsidR="004E6BE4" w:rsidRPr="00D86945" w:rsidRDefault="004E6BE4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ru-RU"/>
              </w:rPr>
              <w:t>Смирнов Алексей Андреевич</w:t>
            </w:r>
          </w:p>
        </w:tc>
      </w:tr>
    </w:tbl>
    <w:p w:rsidR="004E6BE4" w:rsidRDefault="004E6BE4" w:rsidP="00224020">
      <w:pPr>
        <w:spacing w:after="200"/>
        <w:rPr>
          <w:noProof/>
        </w:rPr>
        <w:sectPr w:rsidR="004E6BE4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  <w:r w:rsidRPr="00D967AC"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2B05B9CB" wp14:editId="7C43CA92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42" name="Графический объект 201" descr="логотип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 201" descr="логотип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40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B9F4F" id="Прямоугольник 2" o:spid="_x0000_s1026" alt="цветной прямоугольник" style="position:absolute;margin-left:-58.7pt;margin-top:525pt;width:611.1pt;height:316.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" fillcolor="#34aba2 [3206]" stroked="f" strokeweight="2pt">
                <w10:wrap anchory="page"/>
              </v:rect>
            </w:pict>
          </mc:Fallback>
        </mc:AlternateContent>
      </w:r>
    </w:p>
    <w:p w:rsidR="004E6BE4" w:rsidRDefault="004E6BE4" w:rsidP="00D70D02">
      <w:pPr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9984" behindDoc="1" locked="0" layoutInCell="1" allowOverlap="1" wp14:anchorId="147AB9FC" wp14:editId="433DA222">
            <wp:simplePos x="0" y="0"/>
            <wp:positionH relativeFrom="column">
              <wp:posOffset>-745435</wp:posOffset>
            </wp:positionH>
            <wp:positionV relativeFrom="page">
              <wp:posOffset>-15903</wp:posOffset>
            </wp:positionV>
            <wp:extent cx="7760970" cy="6997148"/>
            <wp:effectExtent l="0" t="0" r="0" b="0"/>
            <wp:wrapNone/>
            <wp:docPr id="48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472" cy="700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43" name="Прямоугольник 43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EAA7" id="Прямоугольник 43" o:spid="_x0000_s1026" alt="белый прямоугольник для текста на обложке" style="position:absolute;margin-left:-15.95pt;margin-top:73.85pt;width:310.15pt;height:681.6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4E6BE4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  <w:p w:rsidR="004E6BE4" w:rsidRDefault="004E6BE4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44" name="Прямая соединительная линия 44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4ACE9F" id="Прямая соединительная линия 44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" strokecolor="#082a75 [3215]" strokeweight="3pt"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D685E2F" wp14:editId="17F2006D">
                      <wp:extent cx="3528695" cy="1752600"/>
                      <wp:effectExtent l="0" t="0" r="0" b="0"/>
                      <wp:docPr id="45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E6BE4" w:rsidRPr="00D86945" w:rsidRDefault="004E6BE4" w:rsidP="005455C7">
                                  <w:pPr>
                                    <w:pStyle w:val="a5"/>
                                  </w:pPr>
                                  <w:r w:rsidRPr="00D86945">
                                    <w:rPr>
                                      <w:lang w:bidi="ru-RU"/>
                                    </w:rPr>
                                    <w:t>ЗАГОЛОВОК ОТЧЕТА</w:t>
                                  </w:r>
                                </w:p>
                                <w:p w:rsidR="004E6BE4" w:rsidRPr="00D86945" w:rsidRDefault="004E6BE4" w:rsidP="005455C7">
                                  <w:pPr>
                                    <w:pStyle w:val="a5"/>
                                    <w:spacing w:after="0"/>
                                  </w:pPr>
                                  <w:r>
                                    <w:rPr>
                                      <w:lang w:bidi="ru-RU"/>
                                    </w:rPr>
                                    <w:t>2023</w:t>
                                  </w:r>
                                  <w:r w:rsidRPr="00D86945">
                                    <w:rPr>
                                      <w:lang w:bidi="ru-RU"/>
                                    </w:rPr>
                                    <w:t> 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685E2F" id="_x0000_s1032" type="#_x0000_t202" style="width:277.8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" filled="f" stroked="f" strokeweight=".5pt">
                      <v:textbox>
                        <w:txbxContent>
                          <w:p w:rsidR="004E6BE4" w:rsidRPr="00D86945" w:rsidRDefault="004E6BE4" w:rsidP="005455C7">
                            <w:pPr>
                              <w:pStyle w:val="a5"/>
                            </w:pPr>
                            <w:r w:rsidRPr="00D86945">
                              <w:rPr>
                                <w:lang w:bidi="ru-RU"/>
                              </w:rPr>
                              <w:t>ЗАГОЛОВОК ОТЧЕТА</w:t>
                            </w:r>
                          </w:p>
                          <w:p w:rsidR="004E6BE4" w:rsidRPr="00D86945" w:rsidRDefault="004E6BE4" w:rsidP="005455C7">
                            <w:pPr>
                              <w:pStyle w:val="a5"/>
                              <w:spacing w:after="0"/>
                            </w:pPr>
                            <w:r>
                              <w:rPr>
                                <w:lang w:bidi="ru-RU"/>
                              </w:rPr>
                              <w:t>2023</w:t>
                            </w:r>
                            <w:r w:rsidRPr="00D86945">
                              <w:rPr>
                                <w:lang w:bidi="ru-RU"/>
                              </w:rPr>
                              <w:t> 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E6BE4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</w:tc>
      </w:tr>
      <w:tr w:rsidR="004E6BE4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sdt>
              <w:sdtPr>
                <w:rPr>
                  <w:noProof/>
                </w:rPr>
                <w:id w:val="747613377"/>
                <w:placeholder>
                  <w:docPart w:val="3B0EFBC146644E82AB21AF8969E22D45"/>
                </w:placeholder>
                <w15:appearance w15:val="hidden"/>
              </w:sdtPr>
              <w:sdtContent>
                <w:r>
                  <w:rPr>
                    <w:noProof/>
                  </w:rPr>
                  <w:t>12 НОЯБРЯ</w:t>
                </w:r>
              </w:sdtContent>
            </w:sdt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inline distT="0" distB="0" distL="0" distR="0" wp14:anchorId="462EF17A" wp14:editId="11F29D08">
                      <wp:extent cx="1493949" cy="0"/>
                      <wp:effectExtent l="0" t="19050" r="30480" b="19050"/>
                      <wp:docPr id="46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CB5BBA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</w:p>
          <w:p w:rsidR="004E6BE4" w:rsidRDefault="004E6BE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071886549"/>
                <w:placeholder>
                  <w:docPart w:val="BC814538A52848248C1CE0BF32177113"/>
                </w:placeholder>
                <w15:appearance w15:val="hidden"/>
              </w:sdtPr>
              <w:sdtContent>
                <w:r>
                  <w:rPr>
                    <w:noProof/>
                  </w:rPr>
                  <w:t>МедиаСолюшнс</w:t>
                </w:r>
              </w:sdtContent>
            </w:sdt>
          </w:p>
          <w:p w:rsidR="004E6BE4" w:rsidRPr="00D86945" w:rsidRDefault="004E6BE4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ru-RU"/>
              </w:rPr>
              <w:t>Жукова Ольга Викторовна</w:t>
            </w:r>
          </w:p>
        </w:tc>
      </w:tr>
    </w:tbl>
    <w:p w:rsidR="004E6BE4" w:rsidRDefault="004E6BE4" w:rsidP="00224020">
      <w:pPr>
        <w:spacing w:after="200"/>
        <w:rPr>
          <w:noProof/>
        </w:rPr>
        <w:sectPr w:rsidR="004E6BE4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  <w:r w:rsidRPr="00D967AC"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2B05B9CB" wp14:editId="7C43CA92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49" name="Графический объект 201" descr="логотип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 201" descr="логотип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47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7874F" id="Прямоугольник 2" o:spid="_x0000_s1026" alt="цветной прямоугольник" style="position:absolute;margin-left:-58.7pt;margin-top:525pt;width:611.1pt;height:316.5pt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" fillcolor="#34aba2 [3206]" stroked="f" strokeweight="2pt">
                <w10:wrap anchory="page"/>
              </v:rect>
            </w:pict>
          </mc:Fallback>
        </mc:AlternateContent>
      </w:r>
    </w:p>
    <w:p w:rsidR="004E6BE4" w:rsidRDefault="004E6BE4" w:rsidP="00D70D02">
      <w:pPr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5104" behindDoc="1" locked="0" layoutInCell="1" allowOverlap="1" wp14:anchorId="147AB9FC" wp14:editId="433DA222">
            <wp:simplePos x="0" y="0"/>
            <wp:positionH relativeFrom="column">
              <wp:posOffset>-745435</wp:posOffset>
            </wp:positionH>
            <wp:positionV relativeFrom="page">
              <wp:posOffset>-15903</wp:posOffset>
            </wp:positionV>
            <wp:extent cx="7760970" cy="6997148"/>
            <wp:effectExtent l="0" t="0" r="0" b="0"/>
            <wp:wrapNone/>
            <wp:docPr id="55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472" cy="700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50" name="Прямоугольник 50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378E" id="Прямоугольник 50" o:spid="_x0000_s1026" alt="белый прямоугольник для текста на обложке" style="position:absolute;margin-left:-15.95pt;margin-top:73.85pt;width:310.15pt;height:681.6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4E6BE4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  <w:p w:rsidR="004E6BE4" w:rsidRDefault="004E6BE4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1" name="Прямая соединительная линия 51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4C0073" id="Прямая соединительная линия 51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" strokecolor="#082a75 [3215]" strokeweight="3pt"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D685E2F" wp14:editId="17F2006D">
                      <wp:extent cx="3528695" cy="1752600"/>
                      <wp:effectExtent l="0" t="0" r="0" b="0"/>
                      <wp:docPr id="52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E6BE4" w:rsidRPr="00D86945" w:rsidRDefault="004E6BE4" w:rsidP="005455C7">
                                  <w:pPr>
                                    <w:pStyle w:val="a5"/>
                                  </w:pPr>
                                  <w:r w:rsidRPr="00D86945">
                                    <w:rPr>
                                      <w:lang w:bidi="ru-RU"/>
                                    </w:rPr>
                                    <w:t>ЗАГОЛОВОК ОТЧЕТА</w:t>
                                  </w:r>
                                </w:p>
                                <w:p w:rsidR="004E6BE4" w:rsidRPr="00D86945" w:rsidRDefault="004E6BE4" w:rsidP="005455C7">
                                  <w:pPr>
                                    <w:pStyle w:val="a5"/>
                                    <w:spacing w:after="0"/>
                                  </w:pPr>
                                  <w:r>
                                    <w:rPr>
                                      <w:lang w:bidi="ru-RU"/>
                                    </w:rPr>
                                    <w:t>2023</w:t>
                                  </w:r>
                                  <w:r w:rsidRPr="00D86945">
                                    <w:rPr>
                                      <w:lang w:bidi="ru-RU"/>
                                    </w:rPr>
                                    <w:t> 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685E2F" id="_x0000_s1033" type="#_x0000_t202" style="width:277.8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" filled="f" stroked="f" strokeweight=".5pt">
                      <v:textbox>
                        <w:txbxContent>
                          <w:p w:rsidR="004E6BE4" w:rsidRPr="00D86945" w:rsidRDefault="004E6BE4" w:rsidP="005455C7">
                            <w:pPr>
                              <w:pStyle w:val="a5"/>
                            </w:pPr>
                            <w:r w:rsidRPr="00D86945">
                              <w:rPr>
                                <w:lang w:bidi="ru-RU"/>
                              </w:rPr>
                              <w:t>ЗАГОЛОВОК ОТЧЕТА</w:t>
                            </w:r>
                          </w:p>
                          <w:p w:rsidR="004E6BE4" w:rsidRPr="00D86945" w:rsidRDefault="004E6BE4" w:rsidP="005455C7">
                            <w:pPr>
                              <w:pStyle w:val="a5"/>
                              <w:spacing w:after="0"/>
                            </w:pPr>
                            <w:r>
                              <w:rPr>
                                <w:lang w:bidi="ru-RU"/>
                              </w:rPr>
                              <w:t>2023</w:t>
                            </w:r>
                            <w:r w:rsidRPr="00D86945">
                              <w:rPr>
                                <w:lang w:bidi="ru-RU"/>
                              </w:rPr>
                              <w:t> 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E6BE4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</w:tc>
      </w:tr>
      <w:tr w:rsidR="004E6BE4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sdt>
              <w:sdtPr>
                <w:rPr>
                  <w:noProof/>
                </w:rPr>
                <w:id w:val="-1176565805"/>
                <w:placeholder>
                  <w:docPart w:val="9EE6693B3C41499F81FC4370B08C1489"/>
                </w:placeholder>
                <w15:appearance w15:val="hidden"/>
              </w:sdtPr>
              <w:sdtContent>
                <w:r>
                  <w:rPr>
                    <w:noProof/>
                  </w:rPr>
                  <w:t>13 НОЯБРЯ</w:t>
                </w:r>
              </w:sdtContent>
            </w:sdt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inline distT="0" distB="0" distL="0" distR="0" wp14:anchorId="462EF17A" wp14:editId="11F29D08">
                      <wp:extent cx="1493949" cy="0"/>
                      <wp:effectExtent l="0" t="19050" r="30480" b="19050"/>
                      <wp:docPr id="53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589DAF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</w:p>
          <w:p w:rsidR="004E6BE4" w:rsidRDefault="004E6BE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1903179885"/>
                <w:placeholder>
                  <w:docPart w:val="2A33107B2651404F82C43F042E6A080E"/>
                </w:placeholder>
                <w15:appearance w15:val="hidden"/>
              </w:sdtPr>
              <w:sdtContent>
                <w:r>
                  <w:rPr>
                    <w:noProof/>
                  </w:rPr>
                  <w:t>ФинансЭксперт</w:t>
                </w:r>
              </w:sdtContent>
            </w:sdt>
          </w:p>
          <w:p w:rsidR="004E6BE4" w:rsidRPr="00D86945" w:rsidRDefault="004E6BE4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ru-RU"/>
              </w:rPr>
              <w:t>Гаврилов Георгий Михайлович</w:t>
            </w:r>
          </w:p>
        </w:tc>
      </w:tr>
    </w:tbl>
    <w:p w:rsidR="004E6BE4" w:rsidRDefault="004E6BE4" w:rsidP="00224020">
      <w:pPr>
        <w:spacing w:after="200"/>
        <w:rPr>
          <w:noProof/>
        </w:rPr>
        <w:sectPr w:rsidR="004E6BE4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  <w:r w:rsidRPr="00D967AC"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2B05B9CB" wp14:editId="7C43CA92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56" name="Графический объект 201" descr="логотип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 201" descr="логотип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54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C3C11" id="Прямоугольник 2" o:spid="_x0000_s1026" alt="цветной прямоугольник" style="position:absolute;margin-left:-58.7pt;margin-top:525pt;width:611.1pt;height:316.5pt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" fillcolor="#34aba2 [3206]" stroked="f" strokeweight="2pt">
                <w10:wrap anchory="page"/>
              </v:rect>
            </w:pict>
          </mc:Fallback>
        </mc:AlternateContent>
      </w:r>
    </w:p>
    <w:p w:rsidR="004E6BE4" w:rsidRDefault="004E6BE4" w:rsidP="00D70D02">
      <w:pPr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00224" behindDoc="1" locked="0" layoutInCell="1" allowOverlap="1" wp14:anchorId="147AB9FC" wp14:editId="433DA222">
            <wp:simplePos x="0" y="0"/>
            <wp:positionH relativeFrom="column">
              <wp:posOffset>-745435</wp:posOffset>
            </wp:positionH>
            <wp:positionV relativeFrom="page">
              <wp:posOffset>-15903</wp:posOffset>
            </wp:positionV>
            <wp:extent cx="7760970" cy="6997148"/>
            <wp:effectExtent l="0" t="0" r="0" b="0"/>
            <wp:wrapNone/>
            <wp:docPr id="62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472" cy="700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57" name="Прямоугольник 57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D8B46" id="Прямоугольник 57" o:spid="_x0000_s1026" alt="белый прямоугольник для текста на обложке" style="position:absolute;margin-left:-15.95pt;margin-top:73.85pt;width:310.15pt;height:681.6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4E6BE4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  <w:p w:rsidR="004E6BE4" w:rsidRDefault="004E6BE4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8" name="Прямая соединительная линия 58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17EDFA" id="Прямая соединительная линия 58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" strokecolor="#082a75 [3215]" strokeweight="3pt"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D685E2F" wp14:editId="17F2006D">
                      <wp:extent cx="3528695" cy="1752600"/>
                      <wp:effectExtent l="0" t="0" r="0" b="0"/>
                      <wp:docPr id="59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E6BE4" w:rsidRPr="00D86945" w:rsidRDefault="004E6BE4" w:rsidP="005455C7">
                                  <w:pPr>
                                    <w:pStyle w:val="a5"/>
                                  </w:pPr>
                                  <w:r w:rsidRPr="00D86945">
                                    <w:rPr>
                                      <w:lang w:bidi="ru-RU"/>
                                    </w:rPr>
                                    <w:t>ЗАГОЛОВОК ОТЧЕТА</w:t>
                                  </w:r>
                                </w:p>
                                <w:p w:rsidR="004E6BE4" w:rsidRPr="00D86945" w:rsidRDefault="004E6BE4" w:rsidP="005455C7">
                                  <w:pPr>
                                    <w:pStyle w:val="a5"/>
                                    <w:spacing w:after="0"/>
                                  </w:pPr>
                                  <w:r>
                                    <w:rPr>
                                      <w:lang w:bidi="ru-RU"/>
                                    </w:rPr>
                                    <w:t>2023</w:t>
                                  </w:r>
                                  <w:r w:rsidRPr="00D86945">
                                    <w:rPr>
                                      <w:lang w:bidi="ru-RU"/>
                                    </w:rPr>
                                    <w:t> 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685E2F" id="_x0000_s1034" type="#_x0000_t202" style="width:277.8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" filled="f" stroked="f" strokeweight=".5pt">
                      <v:textbox>
                        <w:txbxContent>
                          <w:p w:rsidR="004E6BE4" w:rsidRPr="00D86945" w:rsidRDefault="004E6BE4" w:rsidP="005455C7">
                            <w:pPr>
                              <w:pStyle w:val="a5"/>
                            </w:pPr>
                            <w:r w:rsidRPr="00D86945">
                              <w:rPr>
                                <w:lang w:bidi="ru-RU"/>
                              </w:rPr>
                              <w:t>ЗАГОЛОВОК ОТЧЕТА</w:t>
                            </w:r>
                          </w:p>
                          <w:p w:rsidR="004E6BE4" w:rsidRPr="00D86945" w:rsidRDefault="004E6BE4" w:rsidP="005455C7">
                            <w:pPr>
                              <w:pStyle w:val="a5"/>
                              <w:spacing w:after="0"/>
                            </w:pPr>
                            <w:r>
                              <w:rPr>
                                <w:lang w:bidi="ru-RU"/>
                              </w:rPr>
                              <w:t>2023</w:t>
                            </w:r>
                            <w:r w:rsidRPr="00D86945">
                              <w:rPr>
                                <w:lang w:bidi="ru-RU"/>
                              </w:rPr>
                              <w:t> 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E6BE4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</w:tc>
      </w:tr>
      <w:tr w:rsidR="004E6BE4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sdt>
              <w:sdtPr>
                <w:rPr>
                  <w:noProof/>
                </w:rPr>
                <w:id w:val="-589619281"/>
                <w:placeholder>
                  <w:docPart w:val="4C94D0FBE68D4E679A4CFB45ED0A05EE"/>
                </w:placeholder>
                <w15:appearance w15:val="hidden"/>
              </w:sdtPr>
              <w:sdtContent>
                <w:r>
                  <w:rPr>
                    <w:noProof/>
                  </w:rPr>
                  <w:t>14 НОЯБРЯ</w:t>
                </w:r>
              </w:sdtContent>
            </w:sdt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inline distT="0" distB="0" distL="0" distR="0" wp14:anchorId="462EF17A" wp14:editId="11F29D08">
                      <wp:extent cx="1493949" cy="0"/>
                      <wp:effectExtent l="0" t="19050" r="30480" b="19050"/>
                      <wp:docPr id="60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668FDD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</w:p>
          <w:p w:rsidR="004E6BE4" w:rsidRDefault="004E6BE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152435727"/>
                <w:placeholder>
                  <w:docPart w:val="5BCFE8DE55164DFE9DF7CE35B123ED5F"/>
                </w:placeholder>
                <w15:appearance w15:val="hidden"/>
              </w:sdtPr>
              <w:sdtContent>
                <w:r>
                  <w:rPr>
                    <w:noProof/>
                  </w:rPr>
                  <w:t>ТехноЛайн</w:t>
                </w:r>
              </w:sdtContent>
            </w:sdt>
          </w:p>
          <w:p w:rsidR="004E6BE4" w:rsidRPr="00D86945" w:rsidRDefault="004E6BE4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ru-RU"/>
              </w:rPr>
              <w:t>Кузнецова Мария Дмитриевна</w:t>
            </w:r>
          </w:p>
        </w:tc>
      </w:tr>
    </w:tbl>
    <w:p w:rsidR="004E6BE4" w:rsidRDefault="004E6BE4" w:rsidP="00224020">
      <w:pPr>
        <w:spacing w:after="200"/>
        <w:rPr>
          <w:noProof/>
        </w:rPr>
        <w:sectPr w:rsidR="004E6BE4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  <w:r w:rsidRPr="00D967AC"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2B05B9CB" wp14:editId="7C43CA92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63" name="Графический объект 201" descr="логотип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 201" descr="логотип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61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84022" id="Прямоугольник 2" o:spid="_x0000_s1026" alt="цветной прямоугольник" style="position:absolute;margin-left:-58.7pt;margin-top:525pt;width:611.1pt;height:316.5pt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" fillcolor="#34aba2 [3206]" stroked="f" strokeweight="2pt">
                <w10:wrap anchory="page"/>
              </v:rect>
            </w:pict>
          </mc:Fallback>
        </mc:AlternateContent>
      </w:r>
    </w:p>
    <w:p w:rsidR="004E6BE4" w:rsidRDefault="004E6BE4" w:rsidP="00D70D02">
      <w:pPr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05344" behindDoc="1" locked="0" layoutInCell="1" allowOverlap="1" wp14:anchorId="147AB9FC" wp14:editId="433DA222">
            <wp:simplePos x="0" y="0"/>
            <wp:positionH relativeFrom="column">
              <wp:posOffset>-745435</wp:posOffset>
            </wp:positionH>
            <wp:positionV relativeFrom="page">
              <wp:posOffset>-15903</wp:posOffset>
            </wp:positionV>
            <wp:extent cx="7760970" cy="6997148"/>
            <wp:effectExtent l="0" t="0" r="0" b="0"/>
            <wp:wrapNone/>
            <wp:docPr id="69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472" cy="700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64" name="Прямоугольник 64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D7795" id="Прямоугольник 64" o:spid="_x0000_s1026" alt="белый прямоугольник для текста на обложке" style="position:absolute;margin-left:-15.95pt;margin-top:73.85pt;width:310.15pt;height:681.6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4E6BE4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  <w:p w:rsidR="004E6BE4" w:rsidRDefault="004E6BE4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65" name="Прямая соединительная линия 65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98756E" id="Прямая соединительная линия 65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" strokecolor="#082a75 [3215]" strokeweight="3pt"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D685E2F" wp14:editId="17F2006D">
                      <wp:extent cx="3528695" cy="1752600"/>
                      <wp:effectExtent l="0" t="0" r="0" b="0"/>
                      <wp:docPr id="66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E6BE4" w:rsidRPr="00D86945" w:rsidRDefault="004E6BE4" w:rsidP="005455C7">
                                  <w:pPr>
                                    <w:pStyle w:val="a5"/>
                                  </w:pPr>
                                  <w:r w:rsidRPr="00D86945">
                                    <w:rPr>
                                      <w:lang w:bidi="ru-RU"/>
                                    </w:rPr>
                                    <w:t>ЗАГОЛОВОК ОТЧЕТА</w:t>
                                  </w:r>
                                </w:p>
                                <w:p w:rsidR="004E6BE4" w:rsidRPr="00D86945" w:rsidRDefault="004E6BE4" w:rsidP="005455C7">
                                  <w:pPr>
                                    <w:pStyle w:val="a5"/>
                                    <w:spacing w:after="0"/>
                                  </w:pPr>
                                  <w:r>
                                    <w:rPr>
                                      <w:lang w:bidi="ru-RU"/>
                                    </w:rPr>
                                    <w:t>2023</w:t>
                                  </w:r>
                                  <w:r w:rsidRPr="00D86945">
                                    <w:rPr>
                                      <w:lang w:bidi="ru-RU"/>
                                    </w:rPr>
                                    <w:t> 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685E2F" id="_x0000_s1035" type="#_x0000_t202" style="width:277.8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" filled="f" stroked="f" strokeweight=".5pt">
                      <v:textbox>
                        <w:txbxContent>
                          <w:p w:rsidR="004E6BE4" w:rsidRPr="00D86945" w:rsidRDefault="004E6BE4" w:rsidP="005455C7">
                            <w:pPr>
                              <w:pStyle w:val="a5"/>
                            </w:pPr>
                            <w:r w:rsidRPr="00D86945">
                              <w:rPr>
                                <w:lang w:bidi="ru-RU"/>
                              </w:rPr>
                              <w:t>ЗАГОЛОВОК ОТЧЕТА</w:t>
                            </w:r>
                          </w:p>
                          <w:p w:rsidR="004E6BE4" w:rsidRPr="00D86945" w:rsidRDefault="004E6BE4" w:rsidP="005455C7">
                            <w:pPr>
                              <w:pStyle w:val="a5"/>
                              <w:spacing w:after="0"/>
                            </w:pPr>
                            <w:r>
                              <w:rPr>
                                <w:lang w:bidi="ru-RU"/>
                              </w:rPr>
                              <w:t>2023</w:t>
                            </w:r>
                            <w:r w:rsidRPr="00D86945">
                              <w:rPr>
                                <w:lang w:bidi="ru-RU"/>
                              </w:rPr>
                              <w:t> 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E6BE4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</w:rPr>
            </w:pPr>
          </w:p>
        </w:tc>
      </w:tr>
      <w:tr w:rsidR="004E6BE4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sdt>
              <w:sdtPr>
                <w:rPr>
                  <w:noProof/>
                </w:rPr>
                <w:id w:val="784158792"/>
                <w:placeholder>
                  <w:docPart w:val="CD1B6DF4F1CA433DA9644A52A515F0A9"/>
                </w:placeholder>
                <w15:appearance w15:val="hidden"/>
              </w:sdtPr>
              <w:sdtContent>
                <w:r>
                  <w:rPr>
                    <w:noProof/>
                  </w:rPr>
                  <w:t>15 НОЯБРЯ</w:t>
                </w:r>
              </w:sdtContent>
            </w:sdt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inline distT="0" distB="0" distL="0" distR="0" wp14:anchorId="462EF17A" wp14:editId="11F29D08">
                      <wp:extent cx="1493949" cy="0"/>
                      <wp:effectExtent l="0" t="19050" r="30480" b="19050"/>
                      <wp:docPr id="67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D1C274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4E6BE4" w:rsidRDefault="004E6BE4" w:rsidP="00AB02A7">
            <w:pPr>
              <w:rPr>
                <w:noProof/>
                <w:sz w:val="10"/>
                <w:szCs w:val="10"/>
              </w:rPr>
            </w:pPr>
          </w:p>
          <w:p w:rsidR="004E6BE4" w:rsidRDefault="004E6BE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942352787"/>
                <w:placeholder>
                  <w:docPart w:val="BD1F8BDED8F4432092CEBDD8B70DC32A"/>
                </w:placeholder>
                <w15:appearance w15:val="hidden"/>
              </w:sdtPr>
              <w:sdtContent>
                <w:r>
                  <w:rPr>
                    <w:noProof/>
                  </w:rPr>
                  <w:t>ГоризонтИнтернешнл</w:t>
                </w:r>
              </w:sdtContent>
            </w:sdt>
          </w:p>
          <w:p w:rsidR="004E6BE4" w:rsidRPr="00D86945" w:rsidRDefault="004E6BE4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ru-RU"/>
              </w:rPr>
              <w:t>Никитин Никита Васильевич</w:t>
            </w:r>
          </w:p>
        </w:tc>
      </w:tr>
    </w:tbl>
    <w:p w:rsidR="004E6BE4" w:rsidRDefault="004E6BE4" w:rsidP="00224020">
      <w:pPr>
        <w:spacing w:after="200"/>
        <w:rPr>
          <w:noProof/>
        </w:rPr>
        <w:sectPr w:rsidR="004E6BE4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  <w:r w:rsidRPr="00D967AC">
        <w:rPr>
          <w:noProof/>
          <w:lang w:eastAsia="ru-RU"/>
        </w:rPr>
        <w:drawing>
          <wp:anchor distT="0" distB="0" distL="114300" distR="114300" simplePos="0" relativeHeight="251708416" behindDoc="0" locked="0" layoutInCell="1" allowOverlap="1" wp14:anchorId="2B05B9CB" wp14:editId="7C43CA92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70" name="Графический объект 201" descr="логотип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 201" descr="логотип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68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67B6D" id="Прямоугольник 2" o:spid="_x0000_s1026" alt="цветной прямоугольник" style="position:absolute;margin-left:-58.7pt;margin-top:525pt;width:611.1pt;height:316.5pt;z-index:-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" fillcolor="#34aba2 [3206]" stroked="f" strokeweight="2pt">
                <w10:wrap anchory="page"/>
              </v:rect>
            </w:pict>
          </mc:Fallback>
        </mc:AlternateContent>
      </w:r>
    </w:p>
    <w:p w:rsidR="004E6BE4" w:rsidRPr="005455C7" w:rsidRDefault="004E6BE4" w:rsidP="00224020">
      <w:pPr>
        <w:spacing w:after="200"/>
        <w:rPr>
          <w:noProof/>
        </w:rPr>
      </w:pPr>
    </w:p>
    <w:sectPr w:rsidR="004E6BE4" w:rsidRPr="005455C7" w:rsidSect="004E6BE4">
      <w:type w:val="continuous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8AB" w:rsidRDefault="00FE58AB">
      <w:r>
        <w:separator/>
      </w:r>
    </w:p>
    <w:p w:rsidR="00FE58AB" w:rsidRDefault="00FE58AB"/>
  </w:endnote>
  <w:endnote w:type="continuationSeparator" w:id="0">
    <w:p w:rsidR="00FE58AB" w:rsidRDefault="00FE58AB">
      <w:r>
        <w:continuationSeparator/>
      </w:r>
    </w:p>
    <w:p w:rsidR="00FE58AB" w:rsidRDefault="00FE58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8AB" w:rsidRDefault="00FE58AB">
      <w:r>
        <w:separator/>
      </w:r>
    </w:p>
    <w:p w:rsidR="00FE58AB" w:rsidRDefault="00FE58AB"/>
  </w:footnote>
  <w:footnote w:type="continuationSeparator" w:id="0">
    <w:p w:rsidR="00FE58AB" w:rsidRDefault="00FE58AB">
      <w:r>
        <w:continuationSeparator/>
      </w:r>
    </w:p>
    <w:p w:rsidR="00FE58AB" w:rsidRDefault="00FE58A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C7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24020"/>
    <w:rsid w:val="00243EBC"/>
    <w:rsid w:val="00246A35"/>
    <w:rsid w:val="00284348"/>
    <w:rsid w:val="002F51F5"/>
    <w:rsid w:val="00312137"/>
    <w:rsid w:val="00330359"/>
    <w:rsid w:val="0033762F"/>
    <w:rsid w:val="0035010B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6BE4"/>
    <w:rsid w:val="005037F0"/>
    <w:rsid w:val="00516A86"/>
    <w:rsid w:val="005275F6"/>
    <w:rsid w:val="005455C7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E2D3B"/>
    <w:rsid w:val="00CF5371"/>
    <w:rsid w:val="00D0323A"/>
    <w:rsid w:val="00D0559F"/>
    <w:rsid w:val="00D077E9"/>
    <w:rsid w:val="00D07A3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E58AB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BF914B9E-487F-4763-B41A-FB3703CF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0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0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a6">
    <w:name w:val="Заголовок Знак"/>
    <w:basedOn w:val="a0"/>
    <w:link w:val="a5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7">
    <w:name w:val="Subtitle"/>
    <w:basedOn w:val="a"/>
    <w:link w:val="a8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8">
    <w:name w:val="Подзаголовок Знак"/>
    <w:basedOn w:val="a0"/>
    <w:link w:val="a7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0">
    <w:name w:val="Заголовок 1 Знак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"/>
    <w:link w:val="aa"/>
    <w:uiPriority w:val="8"/>
    <w:unhideWhenUsed/>
    <w:rsid w:val="005037F0"/>
  </w:style>
  <w:style w:type="character" w:customStyle="1" w:styleId="aa">
    <w:name w:val="Верхний колонтитул Знак"/>
    <w:basedOn w:val="a0"/>
    <w:link w:val="a9"/>
    <w:uiPriority w:val="8"/>
    <w:rsid w:val="0093335D"/>
  </w:style>
  <w:style w:type="paragraph" w:styleId="ab">
    <w:name w:val="footer"/>
    <w:basedOn w:val="a"/>
    <w:link w:val="ac"/>
    <w:uiPriority w:val="99"/>
    <w:unhideWhenUsed/>
    <w:rsid w:val="005037F0"/>
  </w:style>
  <w:style w:type="character" w:customStyle="1" w:styleId="ac">
    <w:name w:val="Нижний колонтитул Знак"/>
    <w:basedOn w:val="a0"/>
    <w:link w:val="ab"/>
    <w:uiPriority w:val="99"/>
    <w:rsid w:val="005037F0"/>
    <w:rPr>
      <w:sz w:val="24"/>
      <w:szCs w:val="24"/>
    </w:rPr>
  </w:style>
  <w:style w:type="paragraph" w:customStyle="1" w:styleId="ad">
    <w:name w:val="Имя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0">
    <w:name w:val="Заголовок 2 Знак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af0">
    <w:name w:val="Содержимое"/>
    <w:basedOn w:val="a"/>
    <w:link w:val="af1"/>
    <w:qFormat/>
    <w:rsid w:val="00DF027C"/>
    <w:rPr>
      <w:b w:val="0"/>
    </w:rPr>
  </w:style>
  <w:style w:type="paragraph" w:customStyle="1" w:styleId="af2">
    <w:name w:val="Выделенный текст"/>
    <w:basedOn w:val="a"/>
    <w:link w:val="af3"/>
    <w:qFormat/>
    <w:rsid w:val="00DF027C"/>
  </w:style>
  <w:style w:type="character" w:customStyle="1" w:styleId="af1">
    <w:name w:val="Содержимое (знак)"/>
    <w:basedOn w:val="a0"/>
    <w:link w:val="af0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af3">
    <w:name w:val="Выделенный текст (знак)"/>
    <w:basedOn w:val="a0"/>
    <w:link w:val="af2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fi\AppData\Roaming\Microsoft\Templates\&#1054;&#1090;&#1095;&#1077;&#1090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437BA75772404DA1B5A83B53BD4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63A51-D545-4093-873F-E6A45487ED96}"/>
      </w:docPartPr>
      <w:docPartBody>
        <w:p w:rsidR="00000000" w:rsidRDefault="005365AD" w:rsidP="005365AD">
          <w:pPr>
            <w:pStyle w:val="A2437BA75772404DA1B5A83B53BD4F76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noProof/>
              <w:lang w:bidi="ru-RU"/>
            </w:rPr>
            <w:t>ноябрь 3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634A0B0F6DA34CECBB045FA924A9F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E8160-BEC9-4403-A675-7D22706FEEBF}"/>
      </w:docPartPr>
      <w:docPartBody>
        <w:p w:rsidR="00000000" w:rsidRDefault="005365AD" w:rsidP="005365AD">
          <w:pPr>
            <w:pStyle w:val="634A0B0F6DA34CECBB045FA924A9F3BC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FD46A6AD82354A00B0D847959DADD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5B0B90-4267-4476-84D8-E063060113FB}"/>
      </w:docPartPr>
      <w:docPartBody>
        <w:p w:rsidR="00000000" w:rsidRDefault="005365AD" w:rsidP="005365AD">
          <w:pPr>
            <w:pStyle w:val="FD46A6AD82354A00B0D847959DADDAA6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noProof/>
              <w:lang w:bidi="ru-RU"/>
            </w:rPr>
            <w:t>ноябрь 3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5EC98E9BB9FA4E15BCC92B7FE67E43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9334F2-A1C1-497C-84D9-685539297EC7}"/>
      </w:docPartPr>
      <w:docPartBody>
        <w:p w:rsidR="00000000" w:rsidRDefault="005365AD" w:rsidP="005365AD">
          <w:pPr>
            <w:pStyle w:val="5EC98E9BB9FA4E15BCC92B7FE67E4370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1A2CEA628E7A439C994D25EDB8F170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8C01D6-701C-4F5C-9158-5960286789E5}"/>
      </w:docPartPr>
      <w:docPartBody>
        <w:p w:rsidR="00000000" w:rsidRDefault="005365AD" w:rsidP="005365AD">
          <w:pPr>
            <w:pStyle w:val="1A2CEA628E7A439C994D25EDB8F17001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noProof/>
              <w:lang w:bidi="ru-RU"/>
            </w:rPr>
            <w:t>ноябрь 3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B46D8B32B23F40C9BA8F523E708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5AE94-3984-449E-A4DE-BEEAFB83DDC1}"/>
      </w:docPartPr>
      <w:docPartBody>
        <w:p w:rsidR="00000000" w:rsidRDefault="005365AD" w:rsidP="005365AD">
          <w:pPr>
            <w:pStyle w:val="B46D8B32B23F40C9BA8F523E708C9AA9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B7A0CFE1416742D58BC00D31D98BCF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35C8A-3ECD-45A9-B3C9-34A9A718122B}"/>
      </w:docPartPr>
      <w:docPartBody>
        <w:p w:rsidR="00000000" w:rsidRDefault="005365AD" w:rsidP="005365AD">
          <w:pPr>
            <w:pStyle w:val="B7A0CFE1416742D58BC00D31D98BCF4D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noProof/>
              <w:lang w:bidi="ru-RU"/>
            </w:rPr>
            <w:t>ноябрь 3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9FE27C13B1644B10BD7304F3B2BC98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E31B64-C1CD-4631-8FCB-0A132271D750}"/>
      </w:docPartPr>
      <w:docPartBody>
        <w:p w:rsidR="00000000" w:rsidRDefault="005365AD" w:rsidP="005365AD">
          <w:pPr>
            <w:pStyle w:val="9FE27C13B1644B10BD7304F3B2BC9816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F0910685090F47A48EF22CC4A0F485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4E1A8-84A5-4F0B-8A89-CDD1305C148D}"/>
      </w:docPartPr>
      <w:docPartBody>
        <w:p w:rsidR="00000000" w:rsidRDefault="005365AD" w:rsidP="005365AD">
          <w:pPr>
            <w:pStyle w:val="F0910685090F47A48EF22CC4A0F48506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noProof/>
              <w:lang w:bidi="ru-RU"/>
            </w:rPr>
            <w:t>ноябрь 3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BB969E1DFE464DF5B82B5D5F5C107D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411F4D-608B-4D7E-8084-9C9A1EF61C03}"/>
      </w:docPartPr>
      <w:docPartBody>
        <w:p w:rsidR="00000000" w:rsidRDefault="005365AD" w:rsidP="005365AD">
          <w:pPr>
            <w:pStyle w:val="BB969E1DFE464DF5B82B5D5F5C107D66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302D9C895F3145EAB92CB39184A27C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C80F1-0D00-4CFF-8368-B1364839A08D}"/>
      </w:docPartPr>
      <w:docPartBody>
        <w:p w:rsidR="00000000" w:rsidRDefault="005365AD" w:rsidP="005365AD">
          <w:pPr>
            <w:pStyle w:val="302D9C895F3145EAB92CB39184A27CD8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noProof/>
              <w:lang w:bidi="ru-RU"/>
            </w:rPr>
            <w:t>ноябрь 3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C133D1DE95A048F988AB57EEAFE69E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E617C-A878-473B-BA82-948E05BC0643}"/>
      </w:docPartPr>
      <w:docPartBody>
        <w:p w:rsidR="00000000" w:rsidRDefault="005365AD" w:rsidP="005365AD">
          <w:pPr>
            <w:pStyle w:val="C133D1DE95A048F988AB57EEAFE69E14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3B0EFBC146644E82AB21AF8969E22D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827984-1989-4949-BB36-1E33592D1AC4}"/>
      </w:docPartPr>
      <w:docPartBody>
        <w:p w:rsidR="00000000" w:rsidRDefault="005365AD" w:rsidP="005365AD">
          <w:pPr>
            <w:pStyle w:val="3B0EFBC146644E82AB21AF8969E22D45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noProof/>
              <w:lang w:bidi="ru-RU"/>
            </w:rPr>
            <w:t>ноябрь 3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BC814538A52848248C1CE0BF321771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1BFF88-F33C-43C6-9BBA-72D21416F786}"/>
      </w:docPartPr>
      <w:docPartBody>
        <w:p w:rsidR="00000000" w:rsidRDefault="005365AD" w:rsidP="005365AD">
          <w:pPr>
            <w:pStyle w:val="BC814538A52848248C1CE0BF32177113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9EE6693B3C41499F81FC4370B08C14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F55BC0-C922-4D2C-9CE8-7DDD3ACD8244}"/>
      </w:docPartPr>
      <w:docPartBody>
        <w:p w:rsidR="00000000" w:rsidRDefault="005365AD" w:rsidP="005365AD">
          <w:pPr>
            <w:pStyle w:val="9EE6693B3C41499F81FC4370B08C1489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noProof/>
              <w:lang w:bidi="ru-RU"/>
            </w:rPr>
            <w:t>ноябрь 3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2A33107B2651404F82C43F042E6A08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B5CD9D-31F4-4688-A7B8-487654595A19}"/>
      </w:docPartPr>
      <w:docPartBody>
        <w:p w:rsidR="00000000" w:rsidRDefault="005365AD" w:rsidP="005365AD">
          <w:pPr>
            <w:pStyle w:val="2A33107B2651404F82C43F042E6A080E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4C94D0FBE68D4E679A4CFB45ED0A05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FE7ABF-317B-4CC4-924B-C283E60D8DA0}"/>
      </w:docPartPr>
      <w:docPartBody>
        <w:p w:rsidR="00000000" w:rsidRDefault="005365AD" w:rsidP="005365AD">
          <w:pPr>
            <w:pStyle w:val="4C94D0FBE68D4E679A4CFB45ED0A05EE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noProof/>
              <w:lang w:bidi="ru-RU"/>
            </w:rPr>
            <w:t>ноябрь 3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5BCFE8DE55164DFE9DF7CE35B123E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B10EF1-643C-48B3-9646-0A8660B6C4D8}"/>
      </w:docPartPr>
      <w:docPartBody>
        <w:p w:rsidR="00000000" w:rsidRDefault="005365AD" w:rsidP="005365AD">
          <w:pPr>
            <w:pStyle w:val="5BCFE8DE55164DFE9DF7CE35B123ED5F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CD1B6DF4F1CA433DA9644A52A515F0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112DAE-CBB6-4165-B31A-322B20BC5F36}"/>
      </w:docPartPr>
      <w:docPartBody>
        <w:p w:rsidR="00000000" w:rsidRDefault="005365AD" w:rsidP="005365AD">
          <w:pPr>
            <w:pStyle w:val="CD1B6DF4F1CA433DA9644A52A515F0A9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noProof/>
              <w:lang w:bidi="ru-RU"/>
            </w:rPr>
            <w:t>ноябрь 3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BD1F8BDED8F4432092CEBDD8B70DC3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C7B87-CAF7-43EA-9771-4DF8DA849662}"/>
      </w:docPartPr>
      <w:docPartBody>
        <w:p w:rsidR="00000000" w:rsidRDefault="005365AD" w:rsidP="005365AD">
          <w:pPr>
            <w:pStyle w:val="BD1F8BDED8F4432092CEBDD8B70DC32A"/>
          </w:pPr>
          <w:r>
            <w:rPr>
              <w:noProof/>
              <w:lang w:bidi="ru-RU"/>
            </w:rPr>
            <w:t>НАЗВАНИЕ КОМПАНИИ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AD"/>
    <w:rsid w:val="005365AD"/>
    <w:rsid w:val="0080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rsid w:val="005365AD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a4">
    <w:name w:val="Подзаголовок Знак"/>
    <w:basedOn w:val="a0"/>
    <w:link w:val="a3"/>
    <w:uiPriority w:val="2"/>
    <w:rsid w:val="005365AD"/>
    <w:rPr>
      <w:caps/>
      <w:color w:val="44546A" w:themeColor="text2"/>
      <w:spacing w:val="20"/>
      <w:sz w:val="32"/>
      <w:lang w:eastAsia="en-US"/>
    </w:rPr>
  </w:style>
  <w:style w:type="paragraph" w:customStyle="1" w:styleId="A2437BA75772404DA1B5A83B53BD4F76">
    <w:name w:val="A2437BA75772404DA1B5A83B53BD4F76"/>
    <w:rsid w:val="005365AD"/>
  </w:style>
  <w:style w:type="paragraph" w:customStyle="1" w:styleId="634A0B0F6DA34CECBB045FA924A9F3BC">
    <w:name w:val="634A0B0F6DA34CECBB045FA924A9F3BC"/>
    <w:rsid w:val="005365AD"/>
  </w:style>
  <w:style w:type="paragraph" w:customStyle="1" w:styleId="FD46A6AD82354A00B0D847959DADDAA6">
    <w:name w:val="FD46A6AD82354A00B0D847959DADDAA6"/>
    <w:rsid w:val="005365AD"/>
  </w:style>
  <w:style w:type="paragraph" w:customStyle="1" w:styleId="5EC98E9BB9FA4E15BCC92B7FE67E4370">
    <w:name w:val="5EC98E9BB9FA4E15BCC92B7FE67E4370"/>
    <w:rsid w:val="005365AD"/>
  </w:style>
  <w:style w:type="paragraph" w:customStyle="1" w:styleId="1A2CEA628E7A439C994D25EDB8F17001">
    <w:name w:val="1A2CEA628E7A439C994D25EDB8F17001"/>
    <w:rsid w:val="005365AD"/>
  </w:style>
  <w:style w:type="paragraph" w:customStyle="1" w:styleId="B46D8B32B23F40C9BA8F523E708C9AA9">
    <w:name w:val="B46D8B32B23F40C9BA8F523E708C9AA9"/>
    <w:rsid w:val="005365AD"/>
  </w:style>
  <w:style w:type="paragraph" w:customStyle="1" w:styleId="B7A0CFE1416742D58BC00D31D98BCF4D">
    <w:name w:val="B7A0CFE1416742D58BC00D31D98BCF4D"/>
    <w:rsid w:val="005365AD"/>
  </w:style>
  <w:style w:type="paragraph" w:customStyle="1" w:styleId="9FE27C13B1644B10BD7304F3B2BC9816">
    <w:name w:val="9FE27C13B1644B10BD7304F3B2BC9816"/>
    <w:rsid w:val="005365AD"/>
  </w:style>
  <w:style w:type="paragraph" w:customStyle="1" w:styleId="F0910685090F47A48EF22CC4A0F48506">
    <w:name w:val="F0910685090F47A48EF22CC4A0F48506"/>
    <w:rsid w:val="005365AD"/>
  </w:style>
  <w:style w:type="paragraph" w:customStyle="1" w:styleId="BB969E1DFE464DF5B82B5D5F5C107D66">
    <w:name w:val="BB969E1DFE464DF5B82B5D5F5C107D66"/>
    <w:rsid w:val="005365AD"/>
  </w:style>
  <w:style w:type="paragraph" w:customStyle="1" w:styleId="302D9C895F3145EAB92CB39184A27CD8">
    <w:name w:val="302D9C895F3145EAB92CB39184A27CD8"/>
    <w:rsid w:val="005365AD"/>
  </w:style>
  <w:style w:type="paragraph" w:customStyle="1" w:styleId="C133D1DE95A048F988AB57EEAFE69E14">
    <w:name w:val="C133D1DE95A048F988AB57EEAFE69E14"/>
    <w:rsid w:val="005365AD"/>
  </w:style>
  <w:style w:type="paragraph" w:customStyle="1" w:styleId="3B0EFBC146644E82AB21AF8969E22D45">
    <w:name w:val="3B0EFBC146644E82AB21AF8969E22D45"/>
    <w:rsid w:val="005365AD"/>
  </w:style>
  <w:style w:type="paragraph" w:customStyle="1" w:styleId="BC814538A52848248C1CE0BF32177113">
    <w:name w:val="BC814538A52848248C1CE0BF32177113"/>
    <w:rsid w:val="005365AD"/>
  </w:style>
  <w:style w:type="paragraph" w:customStyle="1" w:styleId="9EE6693B3C41499F81FC4370B08C1489">
    <w:name w:val="9EE6693B3C41499F81FC4370B08C1489"/>
    <w:rsid w:val="005365AD"/>
  </w:style>
  <w:style w:type="paragraph" w:customStyle="1" w:styleId="2A33107B2651404F82C43F042E6A080E">
    <w:name w:val="2A33107B2651404F82C43F042E6A080E"/>
    <w:rsid w:val="005365AD"/>
  </w:style>
  <w:style w:type="paragraph" w:customStyle="1" w:styleId="4C94D0FBE68D4E679A4CFB45ED0A05EE">
    <w:name w:val="4C94D0FBE68D4E679A4CFB45ED0A05EE"/>
    <w:rsid w:val="005365AD"/>
  </w:style>
  <w:style w:type="paragraph" w:customStyle="1" w:styleId="5BCFE8DE55164DFE9DF7CE35B123ED5F">
    <w:name w:val="5BCFE8DE55164DFE9DF7CE35B123ED5F"/>
    <w:rsid w:val="005365AD"/>
  </w:style>
  <w:style w:type="paragraph" w:customStyle="1" w:styleId="CD1B6DF4F1CA433DA9644A52A515F0A9">
    <w:name w:val="CD1B6DF4F1CA433DA9644A52A515F0A9"/>
    <w:rsid w:val="005365AD"/>
  </w:style>
  <w:style w:type="paragraph" w:customStyle="1" w:styleId="BD1F8BDED8F4432092CEBDD8B70DC32A">
    <w:name w:val="BD1F8BDED8F4432092CEBDD8B70DC32A"/>
    <w:rsid w:val="00536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.dotx</Template>
  <TotalTime>2</TotalTime>
  <Pages>10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Трофимов</dc:creator>
  <cp:keywords/>
  <cp:lastModifiedBy>Сергей Трофимов</cp:lastModifiedBy>
  <cp:revision>1</cp:revision>
  <cp:lastPrinted>2006-08-01T17:47:00Z</cp:lastPrinted>
  <dcterms:created xsi:type="dcterms:W3CDTF">2023-11-03T07:07:00Z</dcterms:created>
  <dcterms:modified xsi:type="dcterms:W3CDTF">2023-11-03T07:10:00Z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